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C3" w:rsidRPr="000D21A9" w:rsidRDefault="00567FC3" w:rsidP="009B201F">
      <w:pPr>
        <w:pStyle w:val="TOCTitle"/>
        <w:rPr>
          <w:sz w:val="40"/>
          <w:szCs w:val="40"/>
        </w:rPr>
      </w:pPr>
      <w:r w:rsidRPr="000D21A9">
        <w:rPr>
          <w:sz w:val="40"/>
          <w:szCs w:val="40"/>
        </w:rPr>
        <w:t xml:space="preserve">DCU Update </w:t>
      </w:r>
      <w:r w:rsidR="00C218EA" w:rsidRPr="000D21A9">
        <w:rPr>
          <w:sz w:val="40"/>
          <w:szCs w:val="40"/>
        </w:rPr>
        <w:t>Scholarly Work</w:t>
      </w:r>
      <w:r w:rsidRPr="000D21A9">
        <w:rPr>
          <w:sz w:val="40"/>
          <w:szCs w:val="40"/>
        </w:rPr>
        <w:t xml:space="preserve"> Repository Item count</w:t>
      </w:r>
    </w:p>
    <w:p w:rsidR="00567FC3" w:rsidRDefault="00567FC3" w:rsidP="000D21A9">
      <w:pPr>
        <w:pStyle w:val="TOCTitle"/>
        <w:jc w:val="left"/>
      </w:pPr>
    </w:p>
    <w:p w:rsidR="000D21A9" w:rsidRDefault="000D21A9" w:rsidP="000D21A9">
      <w:pPr>
        <w:pStyle w:val="TOCTitle"/>
        <w:jc w:val="left"/>
      </w:pPr>
    </w:p>
    <w:p w:rsidR="000D21A9" w:rsidRDefault="00456DFB" w:rsidP="00456DFB">
      <w:pPr>
        <w:pStyle w:val="TOCTitle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tal-library_circle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A9" w:rsidRDefault="000D21A9" w:rsidP="000D21A9">
      <w:pPr>
        <w:pStyle w:val="TOCTitle"/>
        <w:jc w:val="left"/>
      </w:pPr>
    </w:p>
    <w:p w:rsidR="000D21A9" w:rsidRDefault="000D21A9" w:rsidP="000D21A9">
      <w:pPr>
        <w:pStyle w:val="TOCTitle"/>
        <w:jc w:val="left"/>
      </w:pPr>
    </w:p>
    <w:p w:rsidR="000D21A9" w:rsidRDefault="000D21A9" w:rsidP="000D21A9">
      <w:pPr>
        <w:pStyle w:val="TOCTitle"/>
        <w:jc w:val="left"/>
      </w:pPr>
    </w:p>
    <w:p w:rsidR="000D21A9" w:rsidRDefault="000D21A9" w:rsidP="000D21A9">
      <w:pPr>
        <w:pStyle w:val="TOCTitle"/>
        <w:jc w:val="left"/>
      </w:pPr>
    </w:p>
    <w:p w:rsidR="00456DFB" w:rsidRDefault="00456DFB" w:rsidP="000D21A9">
      <w:pPr>
        <w:pStyle w:val="TOCTitle"/>
        <w:jc w:val="left"/>
      </w:pPr>
    </w:p>
    <w:p w:rsidR="00456DFB" w:rsidRDefault="00456DFB" w:rsidP="000D21A9">
      <w:pPr>
        <w:pStyle w:val="TOCTitle"/>
        <w:jc w:val="left"/>
      </w:pPr>
    </w:p>
    <w:p w:rsidR="000B73C8" w:rsidRDefault="000B73C8" w:rsidP="000D21A9">
      <w:pPr>
        <w:pStyle w:val="TOCTitle"/>
        <w:jc w:val="left"/>
      </w:pPr>
    </w:p>
    <w:p w:rsidR="00C218EA" w:rsidRPr="009737E0" w:rsidRDefault="00C218EA" w:rsidP="000D21A9">
      <w:pPr>
        <w:pStyle w:val="TOCTitle"/>
        <w:jc w:val="left"/>
        <w:rPr>
          <w:b w:val="0"/>
        </w:rPr>
      </w:pPr>
      <w:proofErr w:type="spellStart"/>
      <w:r>
        <w:t>FileType</w:t>
      </w:r>
      <w:proofErr w:type="spellEnd"/>
      <w:r>
        <w:t xml:space="preserve">: </w:t>
      </w:r>
      <w:r w:rsidRPr="009737E0">
        <w:rPr>
          <w:b w:val="0"/>
        </w:rPr>
        <w:t xml:space="preserve">Microsoft Office Excel </w:t>
      </w:r>
      <w:r w:rsidR="00C172D3">
        <w:rPr>
          <w:b w:val="0"/>
        </w:rPr>
        <w:t>(</w:t>
      </w:r>
      <w:r w:rsidR="000B73C8" w:rsidRPr="000B73C8">
        <w:rPr>
          <w:b w:val="0"/>
        </w:rPr>
        <w:t>2017_faculty_list(Updated).</w:t>
      </w:r>
      <w:proofErr w:type="spellStart"/>
      <w:r w:rsidR="000B73C8" w:rsidRPr="000B73C8">
        <w:rPr>
          <w:b w:val="0"/>
        </w:rPr>
        <w:t>xlsm</w:t>
      </w:r>
      <w:proofErr w:type="spellEnd"/>
      <w:r w:rsidRPr="009737E0">
        <w:rPr>
          <w:b w:val="0"/>
        </w:rPr>
        <w:t>)</w:t>
      </w:r>
    </w:p>
    <w:p w:rsidR="00567FC3" w:rsidRDefault="00A40B77" w:rsidP="000D21A9">
      <w:pPr>
        <w:pStyle w:val="TOCTitle"/>
        <w:jc w:val="left"/>
      </w:pPr>
      <w:r>
        <w:t xml:space="preserve">Last Modified </w:t>
      </w:r>
      <w:r w:rsidR="00392589">
        <w:t xml:space="preserve">Date: </w:t>
      </w:r>
      <w:r w:rsidR="00392589" w:rsidRPr="009737E0">
        <w:rPr>
          <w:b w:val="0"/>
        </w:rPr>
        <w:t>4/7/17</w:t>
      </w:r>
    </w:p>
    <w:p w:rsidR="00631E11" w:rsidRDefault="00631E11" w:rsidP="000D21A9">
      <w:pPr>
        <w:pStyle w:val="TOCTitle"/>
        <w:jc w:val="left"/>
      </w:pPr>
      <w:r>
        <w:t xml:space="preserve">Author: </w:t>
      </w:r>
      <w:r w:rsidRPr="009737E0">
        <w:rPr>
          <w:b w:val="0"/>
        </w:rPr>
        <w:t>Isaac Samuel Raj Boddu</w:t>
      </w:r>
    </w:p>
    <w:p w:rsidR="00456DFB" w:rsidRDefault="00456DFB" w:rsidP="000D21A9">
      <w:pPr>
        <w:pStyle w:val="TOCTitle"/>
        <w:jc w:val="left"/>
      </w:pPr>
    </w:p>
    <w:p w:rsidR="009B201F" w:rsidRPr="002E70E9" w:rsidRDefault="009B201F" w:rsidP="009B201F">
      <w:pPr>
        <w:pStyle w:val="TOCTitle"/>
      </w:pPr>
      <w:r w:rsidRPr="002E70E9">
        <w:lastRenderedPageBreak/>
        <w:t>TABLE OF CONTENTS</w:t>
      </w:r>
    </w:p>
    <w:p w:rsidR="009B201F" w:rsidRPr="009B201F" w:rsidRDefault="003B06FF" w:rsidP="009B201F">
      <w:pPr>
        <w:pStyle w:val="Level1"/>
      </w:pPr>
      <w:r>
        <w:rPr>
          <w:webHidden/>
        </w:rPr>
        <w:t>Introduction</w:t>
      </w:r>
      <w:r w:rsidR="00417E2B">
        <w:rPr>
          <w:webHidden/>
        </w:rPr>
        <w:tab/>
      </w:r>
      <w:r w:rsidR="00AE527B">
        <w:rPr>
          <w:webHidden/>
        </w:rPr>
        <w:t>3</w:t>
      </w:r>
    </w:p>
    <w:p w:rsidR="009B201F" w:rsidRPr="009B201F" w:rsidRDefault="00BE20F4" w:rsidP="009B201F">
      <w:pPr>
        <w:pStyle w:val="Level2"/>
      </w:pPr>
      <w:sdt>
        <w:sdtPr>
          <w:rPr>
            <w:webHidden/>
          </w:rPr>
          <w:id w:val="371946936"/>
          <w:placeholder>
            <w:docPart w:val="8100A75101874861BFE801DD2491886D"/>
          </w:placeholder>
          <w:temporary/>
          <w:showingPlcHdr/>
        </w:sdtPr>
        <w:sdtEndPr/>
        <w:sdtContent>
          <w:r w:rsidR="00971AA1" w:rsidRPr="00D71686">
            <w:t>Section 1.1</w:t>
          </w:r>
        </w:sdtContent>
      </w:sdt>
      <w:r w:rsidR="00417E2B">
        <w:rPr>
          <w:webHidden/>
        </w:rPr>
        <w:tab/>
      </w:r>
      <w:r w:rsidR="005D642A">
        <w:rPr>
          <w:webHidden/>
        </w:rPr>
        <w:t>3</w:t>
      </w:r>
    </w:p>
    <w:p w:rsidR="009B201F" w:rsidRPr="009B201F" w:rsidRDefault="003B06FF" w:rsidP="009B201F">
      <w:pPr>
        <w:pStyle w:val="Level3"/>
      </w:pPr>
      <w:r>
        <w:rPr>
          <w:webHidden/>
        </w:rPr>
        <w:t>about</w:t>
      </w:r>
      <w:r w:rsidR="00417E2B">
        <w:rPr>
          <w:webHidden/>
        </w:rPr>
        <w:tab/>
      </w:r>
      <w:r w:rsidR="005D642A">
        <w:rPr>
          <w:webHidden/>
        </w:rPr>
        <w:t>3</w:t>
      </w:r>
    </w:p>
    <w:p w:rsidR="009B201F" w:rsidRPr="009B201F" w:rsidRDefault="003B06FF" w:rsidP="009B201F">
      <w:pPr>
        <w:pStyle w:val="Level3"/>
      </w:pPr>
      <w:r>
        <w:rPr>
          <w:webHidden/>
        </w:rPr>
        <w:t>how to use</w:t>
      </w:r>
      <w:r w:rsidR="00971AA1">
        <w:rPr>
          <w:webHidden/>
        </w:rPr>
        <w:tab/>
      </w:r>
      <w:r w:rsidR="005D642A">
        <w:rPr>
          <w:webHidden/>
        </w:rPr>
        <w:t>3</w:t>
      </w:r>
    </w:p>
    <w:p w:rsidR="009B201F" w:rsidRPr="009B201F" w:rsidRDefault="003B06FF" w:rsidP="009B201F">
      <w:pPr>
        <w:pStyle w:val="Level3"/>
      </w:pPr>
      <w:r>
        <w:rPr>
          <w:webHidden/>
        </w:rPr>
        <w:t>important info</w:t>
      </w:r>
      <w:r w:rsidR="00971AA1">
        <w:rPr>
          <w:webHidden/>
        </w:rPr>
        <w:tab/>
      </w:r>
      <w:r w:rsidR="005D642A">
        <w:rPr>
          <w:webHidden/>
        </w:rPr>
        <w:t>4</w:t>
      </w:r>
    </w:p>
    <w:p w:rsidR="009B201F" w:rsidRDefault="003B06FF" w:rsidP="009B201F">
      <w:pPr>
        <w:pStyle w:val="Level2"/>
        <w:rPr>
          <w:webHidden/>
        </w:rPr>
      </w:pPr>
      <w:r>
        <w:rPr>
          <w:webHidden/>
        </w:rPr>
        <w:t>Developer</w:t>
      </w:r>
      <w:r w:rsidR="00971AA1">
        <w:rPr>
          <w:webHidden/>
        </w:rPr>
        <w:tab/>
      </w:r>
      <w:r w:rsidR="005D642A">
        <w:rPr>
          <w:webHidden/>
        </w:rPr>
        <w:t>5</w:t>
      </w:r>
    </w:p>
    <w:p w:rsidR="003B06FF" w:rsidRDefault="003B06FF" w:rsidP="003B06FF">
      <w:pPr>
        <w:pStyle w:val="Level3"/>
        <w:rPr>
          <w:webHidden/>
        </w:rPr>
      </w:pPr>
      <w:r>
        <w:rPr>
          <w:webHidden/>
        </w:rPr>
        <w:t>Modify</w:t>
      </w:r>
      <w:r>
        <w:rPr>
          <w:webHidden/>
        </w:rPr>
        <w:tab/>
      </w:r>
      <w:r w:rsidR="005D642A">
        <w:rPr>
          <w:webHidden/>
        </w:rPr>
        <w:t>5</w:t>
      </w:r>
    </w:p>
    <w:p w:rsidR="0088347F" w:rsidRDefault="0088347F" w:rsidP="0088347F">
      <w:pPr>
        <w:pStyle w:val="Level3"/>
        <w:rPr>
          <w:webHidden/>
        </w:rPr>
      </w:pPr>
      <w:r>
        <w:rPr>
          <w:webHidden/>
        </w:rPr>
        <w:t>Going Forward</w:t>
      </w:r>
      <w:r>
        <w:rPr>
          <w:webHidden/>
        </w:rPr>
        <w:tab/>
      </w:r>
      <w:r>
        <w:rPr>
          <w:webHidden/>
        </w:rPr>
        <w:t>5</w:t>
      </w:r>
    </w:p>
    <w:p w:rsidR="0088347F" w:rsidRDefault="0088347F" w:rsidP="003B06FF">
      <w:pPr>
        <w:pStyle w:val="Level3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  <w:rPr>
          <w:webHidden/>
        </w:rPr>
      </w:pPr>
    </w:p>
    <w:p w:rsidR="003B06FF" w:rsidRDefault="003B06FF" w:rsidP="009B201F">
      <w:pPr>
        <w:pStyle w:val="Level2"/>
      </w:pPr>
    </w:p>
    <w:p w:rsidR="003B06FF" w:rsidRDefault="003B06FF" w:rsidP="009B201F">
      <w:pPr>
        <w:pStyle w:val="Level2"/>
      </w:pPr>
    </w:p>
    <w:p w:rsidR="009737E0" w:rsidRDefault="009737E0" w:rsidP="009B201F">
      <w:pPr>
        <w:pStyle w:val="Level2"/>
      </w:pPr>
    </w:p>
    <w:p w:rsidR="003B06FF" w:rsidRDefault="009737E0" w:rsidP="009B201F">
      <w:pPr>
        <w:pStyle w:val="Level2"/>
      </w:pPr>
      <w:r>
        <w:t>Introduction</w:t>
      </w:r>
    </w:p>
    <w:p w:rsidR="009737E0" w:rsidRDefault="009737E0" w:rsidP="009B201F">
      <w:pPr>
        <w:pStyle w:val="Level2"/>
      </w:pPr>
      <w:r>
        <w:t>About:</w:t>
      </w:r>
    </w:p>
    <w:p w:rsidR="009737E0" w:rsidRDefault="009737E0" w:rsidP="009B201F">
      <w:pPr>
        <w:pStyle w:val="Level2"/>
        <w:rPr>
          <w:b w:val="0"/>
          <w:bCs w:val="0"/>
          <w:smallCaps w:val="0"/>
          <w:sz w:val="24"/>
          <w:szCs w:val="24"/>
        </w:rPr>
      </w:pPr>
      <w:r w:rsidRPr="009737E0">
        <w:rPr>
          <w:b w:val="0"/>
          <w:bCs w:val="0"/>
          <w:smallCaps w:val="0"/>
          <w:sz w:val="24"/>
          <w:szCs w:val="24"/>
        </w:rPr>
        <w:t xml:space="preserve">The excel file </w:t>
      </w:r>
      <w:r>
        <w:rPr>
          <w:b w:val="0"/>
          <w:bCs w:val="0"/>
          <w:smallCaps w:val="0"/>
          <w:sz w:val="24"/>
          <w:szCs w:val="24"/>
        </w:rPr>
        <w:t xml:space="preserve">lists the faculty as of 2017 working at UNT and their job titles along with their department. </w:t>
      </w:r>
    </w:p>
    <w:p w:rsidR="009737E0" w:rsidRDefault="009737E0" w:rsidP="009B201F">
      <w:pPr>
        <w:pStyle w:val="Level2"/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The column SW Contributions holds the total number of Scholarly works contributions each member holds at the UNT Scholarly works digital repository (As given by the repository).</w:t>
      </w:r>
    </w:p>
    <w:p w:rsidR="00577F1F" w:rsidRDefault="00577F1F" w:rsidP="009B201F">
      <w:pPr>
        <w:pStyle w:val="Level2"/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An attempt has been made to automatically update the count using the API supported by the UNT Scholarly Works.</w:t>
      </w:r>
    </w:p>
    <w:p w:rsidR="006615F7" w:rsidRDefault="006615F7" w:rsidP="009B201F">
      <w:pPr>
        <w:pStyle w:val="Level2"/>
        <w:rPr>
          <w:b w:val="0"/>
          <w:bCs w:val="0"/>
          <w:smallCaps w:val="0"/>
          <w:sz w:val="24"/>
          <w:szCs w:val="24"/>
        </w:rPr>
      </w:pPr>
    </w:p>
    <w:p w:rsidR="006615F7" w:rsidRDefault="006615F7" w:rsidP="006615F7">
      <w:pPr>
        <w:pStyle w:val="Level2"/>
      </w:pPr>
      <w:r>
        <w:t>How to use:</w:t>
      </w:r>
    </w:p>
    <w:p w:rsidR="006615F7" w:rsidRDefault="006615F7" w:rsidP="00AD34C6">
      <w:pPr>
        <w:pStyle w:val="Level2"/>
        <w:numPr>
          <w:ilvl w:val="0"/>
          <w:numId w:val="3"/>
        </w:numPr>
        <w:rPr>
          <w:b w:val="0"/>
          <w:bCs w:val="0"/>
          <w:smallCaps w:val="0"/>
          <w:sz w:val="24"/>
          <w:szCs w:val="24"/>
        </w:rPr>
      </w:pPr>
      <w:r w:rsidRPr="006615F7">
        <w:rPr>
          <w:b w:val="0"/>
          <w:bCs w:val="0"/>
          <w:smallCaps w:val="0"/>
          <w:sz w:val="24"/>
          <w:szCs w:val="24"/>
        </w:rPr>
        <w:t xml:space="preserve">Open </w:t>
      </w:r>
      <w:r>
        <w:rPr>
          <w:b w:val="0"/>
          <w:bCs w:val="0"/>
          <w:smallCaps w:val="0"/>
          <w:sz w:val="24"/>
          <w:szCs w:val="24"/>
        </w:rPr>
        <w:t>the file and cl</w:t>
      </w:r>
      <w:r w:rsidR="00230752">
        <w:rPr>
          <w:b w:val="0"/>
          <w:bCs w:val="0"/>
          <w:smallCaps w:val="0"/>
          <w:sz w:val="24"/>
          <w:szCs w:val="24"/>
        </w:rPr>
        <w:t xml:space="preserve">ick on the </w:t>
      </w:r>
      <w:proofErr w:type="spellStart"/>
      <w:r w:rsidR="00230752">
        <w:rPr>
          <w:b w:val="0"/>
          <w:bCs w:val="0"/>
          <w:smallCaps w:val="0"/>
          <w:sz w:val="24"/>
          <w:szCs w:val="24"/>
        </w:rPr>
        <w:t>ScholarlyWorks</w:t>
      </w:r>
      <w:proofErr w:type="spellEnd"/>
      <w:r>
        <w:rPr>
          <w:b w:val="0"/>
          <w:bCs w:val="0"/>
          <w:smallCaps w:val="0"/>
          <w:sz w:val="24"/>
          <w:szCs w:val="24"/>
        </w:rPr>
        <w:t xml:space="preserve"> </w:t>
      </w:r>
      <w:r w:rsidR="00230752">
        <w:rPr>
          <w:b w:val="0"/>
          <w:bCs w:val="0"/>
          <w:smallCaps w:val="0"/>
          <w:sz w:val="24"/>
          <w:szCs w:val="24"/>
        </w:rPr>
        <w:t>tab</w:t>
      </w:r>
      <w:r>
        <w:rPr>
          <w:b w:val="0"/>
          <w:bCs w:val="0"/>
          <w:smallCaps w:val="0"/>
          <w:sz w:val="24"/>
          <w:szCs w:val="24"/>
        </w:rPr>
        <w:t xml:space="preserve"> available.</w:t>
      </w:r>
      <w:r w:rsidR="00230752">
        <w:rPr>
          <w:b w:val="0"/>
          <w:bCs w:val="0"/>
          <w:smallCaps w:val="0"/>
          <w:noProof/>
          <w:sz w:val="24"/>
          <w:szCs w:val="24"/>
        </w:rPr>
        <w:drawing>
          <wp:inline distT="0" distB="0" distL="0" distR="0">
            <wp:extent cx="5486400" cy="305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52" w:rsidRDefault="00230752" w:rsidP="006615F7">
      <w:pPr>
        <w:pStyle w:val="Level2"/>
        <w:rPr>
          <w:b w:val="0"/>
          <w:bCs w:val="0"/>
          <w:smallCaps w:val="0"/>
          <w:sz w:val="24"/>
          <w:szCs w:val="24"/>
        </w:rPr>
      </w:pPr>
    </w:p>
    <w:p w:rsidR="00230752" w:rsidRDefault="00230752" w:rsidP="00AD34C6">
      <w:pPr>
        <w:pStyle w:val="Level2"/>
        <w:numPr>
          <w:ilvl w:val="0"/>
          <w:numId w:val="3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lastRenderedPageBreak/>
        <w:t>Click on the Update SWC button under the new tab</w:t>
      </w:r>
      <w:r>
        <w:rPr>
          <w:b w:val="0"/>
          <w:bCs w:val="0"/>
          <w:smallCaps w:val="0"/>
          <w:noProof/>
          <w:sz w:val="24"/>
          <w:szCs w:val="24"/>
        </w:rPr>
        <w:drawing>
          <wp:inline distT="0" distB="0" distL="0" distR="0">
            <wp:extent cx="5486400" cy="244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C7" w:rsidRDefault="000103C7" w:rsidP="00AD34C6">
      <w:pPr>
        <w:pStyle w:val="Level2"/>
        <w:numPr>
          <w:ilvl w:val="0"/>
          <w:numId w:val="3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This should automatically update the required column with values as shown below.</w:t>
      </w:r>
      <w:r w:rsidR="005E1210">
        <w:rPr>
          <w:b w:val="0"/>
          <w:bCs w:val="0"/>
          <w:smallCaps w:val="0"/>
          <w:noProof/>
          <w:sz w:val="24"/>
          <w:szCs w:val="24"/>
        </w:rPr>
        <w:drawing>
          <wp:inline distT="0" distB="0" distL="0" distR="0">
            <wp:extent cx="5486400" cy="3252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10" w:rsidRDefault="005E1210" w:rsidP="006615F7">
      <w:pPr>
        <w:pStyle w:val="Level2"/>
        <w:rPr>
          <w:b w:val="0"/>
          <w:bCs w:val="0"/>
          <w:smallCaps w:val="0"/>
          <w:sz w:val="24"/>
          <w:szCs w:val="24"/>
        </w:rPr>
      </w:pPr>
    </w:p>
    <w:p w:rsidR="005E1210" w:rsidRDefault="005E1210" w:rsidP="005E1210">
      <w:pPr>
        <w:pStyle w:val="Level2"/>
      </w:pPr>
      <w:r>
        <w:t>important info:</w:t>
      </w:r>
    </w:p>
    <w:p w:rsidR="005E1210" w:rsidRDefault="005E1210" w:rsidP="00900B72">
      <w:pPr>
        <w:pStyle w:val="Level2"/>
        <w:numPr>
          <w:ilvl w:val="0"/>
          <w:numId w:val="2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Please note that based on the number of records that need to be processed depends the duration of the operation.</w:t>
      </w:r>
      <w:r w:rsidR="0020208E">
        <w:rPr>
          <w:b w:val="0"/>
          <w:bCs w:val="0"/>
          <w:smallCaps w:val="0"/>
          <w:sz w:val="24"/>
          <w:szCs w:val="24"/>
        </w:rPr>
        <w:t xml:space="preserve"> So it might take a while to complete the process and the file would be unresponsive during that period.</w:t>
      </w:r>
    </w:p>
    <w:p w:rsidR="005E1210" w:rsidRDefault="00432777" w:rsidP="00900B72">
      <w:pPr>
        <w:pStyle w:val="Level2"/>
        <w:numPr>
          <w:ilvl w:val="0"/>
          <w:numId w:val="2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lastRenderedPageBreak/>
        <w:t xml:space="preserve">Please do not modify the order in which the columns </w:t>
      </w:r>
      <w:r w:rsidR="00083434">
        <w:rPr>
          <w:b w:val="0"/>
          <w:bCs w:val="0"/>
          <w:smallCaps w:val="0"/>
          <w:sz w:val="24"/>
          <w:szCs w:val="24"/>
        </w:rPr>
        <w:t>appear (</w:t>
      </w:r>
      <w:r w:rsidR="006C7CCC">
        <w:rPr>
          <w:b w:val="0"/>
          <w:bCs w:val="0"/>
          <w:smallCaps w:val="0"/>
          <w:sz w:val="24"/>
          <w:szCs w:val="24"/>
        </w:rPr>
        <w:t xml:space="preserve">as this might lead to unexpected </w:t>
      </w:r>
      <w:r w:rsidR="00083434">
        <w:rPr>
          <w:b w:val="0"/>
          <w:bCs w:val="0"/>
          <w:smallCaps w:val="0"/>
          <w:sz w:val="24"/>
          <w:szCs w:val="24"/>
        </w:rPr>
        <w:t>behavior</w:t>
      </w:r>
      <w:r w:rsidR="006C7CCC">
        <w:rPr>
          <w:b w:val="0"/>
          <w:bCs w:val="0"/>
          <w:smallCaps w:val="0"/>
          <w:sz w:val="24"/>
          <w:szCs w:val="24"/>
        </w:rPr>
        <w:t>)</w:t>
      </w:r>
      <w:r>
        <w:rPr>
          <w:b w:val="0"/>
          <w:bCs w:val="0"/>
          <w:smallCaps w:val="0"/>
          <w:sz w:val="24"/>
          <w:szCs w:val="24"/>
        </w:rPr>
        <w:t xml:space="preserve"> and if re</w:t>
      </w:r>
      <w:r w:rsidR="00083434">
        <w:rPr>
          <w:b w:val="0"/>
          <w:bCs w:val="0"/>
          <w:smallCaps w:val="0"/>
          <w:sz w:val="24"/>
          <w:szCs w:val="24"/>
        </w:rPr>
        <w:t>quired, contact the creator or</w:t>
      </w:r>
      <w:r>
        <w:rPr>
          <w:b w:val="0"/>
          <w:bCs w:val="0"/>
          <w:smallCaps w:val="0"/>
          <w:sz w:val="24"/>
          <w:szCs w:val="24"/>
        </w:rPr>
        <w:t xml:space="preserve"> refer to the developer section</w:t>
      </w:r>
      <w:r w:rsidR="00C36887">
        <w:rPr>
          <w:b w:val="0"/>
          <w:bCs w:val="0"/>
          <w:smallCaps w:val="0"/>
          <w:sz w:val="24"/>
          <w:szCs w:val="24"/>
        </w:rPr>
        <w:t xml:space="preserve"> of this document</w:t>
      </w:r>
      <w:r>
        <w:rPr>
          <w:b w:val="0"/>
          <w:bCs w:val="0"/>
          <w:smallCaps w:val="0"/>
          <w:sz w:val="24"/>
          <w:szCs w:val="24"/>
        </w:rPr>
        <w:t>.</w:t>
      </w:r>
    </w:p>
    <w:p w:rsidR="00E20B75" w:rsidRDefault="00E20B75" w:rsidP="00E20B75">
      <w:pPr>
        <w:pStyle w:val="Level2"/>
      </w:pPr>
      <w:r>
        <w:t>Developer</w:t>
      </w:r>
    </w:p>
    <w:p w:rsidR="00E20B75" w:rsidRDefault="00E20B75" w:rsidP="00E20B75">
      <w:pPr>
        <w:pStyle w:val="Level2"/>
      </w:pPr>
      <w:r>
        <w:t>Modify:</w:t>
      </w:r>
    </w:p>
    <w:p w:rsidR="00E111FB" w:rsidRDefault="005A7CA3" w:rsidP="00900B72">
      <w:pPr>
        <w:pStyle w:val="Level2"/>
        <w:numPr>
          <w:ilvl w:val="0"/>
          <w:numId w:val="1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Press Alt+F11 to enter the VB Editor</w:t>
      </w:r>
      <w:r w:rsidR="00F05450">
        <w:rPr>
          <w:b w:val="0"/>
          <w:bCs w:val="0"/>
          <w:smallCaps w:val="0"/>
          <w:sz w:val="24"/>
          <w:szCs w:val="24"/>
        </w:rPr>
        <w:t>. All code is available here</w:t>
      </w:r>
      <w:r>
        <w:rPr>
          <w:b w:val="0"/>
          <w:bCs w:val="0"/>
          <w:smallCaps w:val="0"/>
          <w:sz w:val="24"/>
          <w:szCs w:val="24"/>
        </w:rPr>
        <w:t xml:space="preserve"> and</w:t>
      </w:r>
      <w:r w:rsidR="00F05450">
        <w:rPr>
          <w:b w:val="0"/>
          <w:bCs w:val="0"/>
          <w:smallCaps w:val="0"/>
          <w:sz w:val="24"/>
          <w:szCs w:val="24"/>
        </w:rPr>
        <w:t xml:space="preserve"> free to be modified</w:t>
      </w:r>
      <w:r>
        <w:rPr>
          <w:b w:val="0"/>
          <w:bCs w:val="0"/>
          <w:smallCaps w:val="0"/>
          <w:sz w:val="24"/>
          <w:szCs w:val="24"/>
        </w:rPr>
        <w:t xml:space="preserve"> as required.</w:t>
      </w:r>
    </w:p>
    <w:p w:rsidR="005A7CA3" w:rsidRDefault="005A7CA3" w:rsidP="00900B72">
      <w:pPr>
        <w:pStyle w:val="Level2"/>
        <w:numPr>
          <w:ilvl w:val="0"/>
          <w:numId w:val="1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The column numbers for Names and ScholarlyWorkCount fields have been manually set and can be modified here to newer values if necessary.</w:t>
      </w:r>
    </w:p>
    <w:p w:rsidR="00D72AD6" w:rsidRDefault="00D72AD6" w:rsidP="00900B72">
      <w:pPr>
        <w:pStyle w:val="Level2"/>
        <w:numPr>
          <w:ilvl w:val="0"/>
          <w:numId w:val="1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The ribbon fun</w:t>
      </w:r>
      <w:bookmarkStart w:id="0" w:name="_GoBack"/>
      <w:bookmarkEnd w:id="0"/>
      <w:r>
        <w:rPr>
          <w:b w:val="0"/>
          <w:bCs w:val="0"/>
          <w:smallCaps w:val="0"/>
          <w:sz w:val="24"/>
          <w:szCs w:val="24"/>
        </w:rPr>
        <w:t>ctionality has been introduced and the corresponding code is available under Modules in Project explorer.</w:t>
      </w:r>
    </w:p>
    <w:p w:rsidR="009737CF" w:rsidRDefault="009737CF" w:rsidP="006615F7">
      <w:pPr>
        <w:pStyle w:val="Level2"/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 xml:space="preserve">*Please test thoroughly before passing the file to </w:t>
      </w:r>
      <w:r w:rsidR="004949CE">
        <w:rPr>
          <w:b w:val="0"/>
          <w:bCs w:val="0"/>
          <w:smallCaps w:val="0"/>
          <w:sz w:val="24"/>
          <w:szCs w:val="24"/>
        </w:rPr>
        <w:t>users. *</w:t>
      </w:r>
    </w:p>
    <w:p w:rsidR="006A62CC" w:rsidRDefault="006A62CC" w:rsidP="006A62CC">
      <w:pPr>
        <w:pStyle w:val="Level2"/>
      </w:pPr>
      <w:r>
        <w:t>going forward</w:t>
      </w:r>
      <w:r>
        <w:t>:</w:t>
      </w:r>
    </w:p>
    <w:p w:rsidR="006A62CC" w:rsidRDefault="006A62CC" w:rsidP="006A62CC">
      <w:pPr>
        <w:pStyle w:val="Level2"/>
        <w:numPr>
          <w:ilvl w:val="0"/>
          <w:numId w:val="4"/>
        </w:numPr>
        <w:rPr>
          <w:b w:val="0"/>
          <w:bCs w:val="0"/>
          <w:smallCaps w:val="0"/>
          <w:sz w:val="24"/>
          <w:szCs w:val="24"/>
        </w:rPr>
      </w:pPr>
      <w:r w:rsidRPr="006A62CC">
        <w:rPr>
          <w:b w:val="0"/>
          <w:bCs w:val="0"/>
          <w:smallCaps w:val="0"/>
          <w:sz w:val="24"/>
          <w:szCs w:val="24"/>
        </w:rPr>
        <w:t xml:space="preserve">Updates </w:t>
      </w:r>
      <w:r>
        <w:rPr>
          <w:b w:val="0"/>
          <w:bCs w:val="0"/>
          <w:smallCaps w:val="0"/>
          <w:sz w:val="24"/>
          <w:szCs w:val="24"/>
        </w:rPr>
        <w:t>can be made to fetch more details from the API and also integrate from other service providers.</w:t>
      </w:r>
    </w:p>
    <w:p w:rsidR="006A62CC" w:rsidRPr="006A62CC" w:rsidRDefault="006A62CC" w:rsidP="006A62CC">
      <w:pPr>
        <w:pStyle w:val="Level2"/>
        <w:numPr>
          <w:ilvl w:val="0"/>
          <w:numId w:val="4"/>
        </w:numPr>
        <w:rPr>
          <w:b w:val="0"/>
          <w:bCs w:val="0"/>
          <w:smallCaps w:val="0"/>
          <w:sz w:val="24"/>
          <w:szCs w:val="24"/>
        </w:rPr>
      </w:pPr>
      <w:r>
        <w:rPr>
          <w:b w:val="0"/>
          <w:bCs w:val="0"/>
          <w:smallCaps w:val="0"/>
          <w:sz w:val="24"/>
          <w:szCs w:val="24"/>
        </w:rPr>
        <w:t>Graph API could be explored to make numbers look more appealing.</w:t>
      </w:r>
    </w:p>
    <w:p w:rsidR="0088347F" w:rsidRDefault="0088347F" w:rsidP="006615F7">
      <w:pPr>
        <w:pStyle w:val="Level2"/>
        <w:rPr>
          <w:b w:val="0"/>
          <w:bCs w:val="0"/>
          <w:smallCaps w:val="0"/>
          <w:sz w:val="24"/>
          <w:szCs w:val="24"/>
        </w:rPr>
      </w:pPr>
    </w:p>
    <w:p w:rsidR="0088347F" w:rsidRPr="006615F7" w:rsidRDefault="0088347F" w:rsidP="006615F7">
      <w:pPr>
        <w:pStyle w:val="Level2"/>
        <w:rPr>
          <w:b w:val="0"/>
          <w:bCs w:val="0"/>
          <w:smallCaps w:val="0"/>
          <w:sz w:val="24"/>
          <w:szCs w:val="24"/>
        </w:rPr>
      </w:pPr>
    </w:p>
    <w:sectPr w:rsidR="0088347F" w:rsidRPr="006615F7" w:rsidSect="0087325A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0F4" w:rsidRDefault="00BE20F4" w:rsidP="005D642A">
      <w:pPr>
        <w:spacing w:after="0" w:line="240" w:lineRule="auto"/>
      </w:pPr>
      <w:r>
        <w:separator/>
      </w:r>
    </w:p>
  </w:endnote>
  <w:endnote w:type="continuationSeparator" w:id="0">
    <w:p w:rsidR="00BE20F4" w:rsidRDefault="00BE20F4" w:rsidP="005D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42A" w:rsidRDefault="005D642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A62CC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5D642A" w:rsidRDefault="005D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0F4" w:rsidRDefault="00BE20F4" w:rsidP="005D642A">
      <w:pPr>
        <w:spacing w:after="0" w:line="240" w:lineRule="auto"/>
      </w:pPr>
      <w:r>
        <w:separator/>
      </w:r>
    </w:p>
  </w:footnote>
  <w:footnote w:type="continuationSeparator" w:id="0">
    <w:p w:rsidR="00BE20F4" w:rsidRDefault="00BE20F4" w:rsidP="005D6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31F6C"/>
    <w:multiLevelType w:val="hybridMultilevel"/>
    <w:tmpl w:val="6892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412A"/>
    <w:multiLevelType w:val="hybridMultilevel"/>
    <w:tmpl w:val="56D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E5A63"/>
    <w:multiLevelType w:val="hybridMultilevel"/>
    <w:tmpl w:val="B8CA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C3193"/>
    <w:multiLevelType w:val="hybridMultilevel"/>
    <w:tmpl w:val="FCE2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C3"/>
    <w:rsid w:val="00002AFF"/>
    <w:rsid w:val="00004797"/>
    <w:rsid w:val="000103C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434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3C8"/>
    <w:rsid w:val="000B7620"/>
    <w:rsid w:val="000B7834"/>
    <w:rsid w:val="000C2381"/>
    <w:rsid w:val="000C3407"/>
    <w:rsid w:val="000C34B1"/>
    <w:rsid w:val="000D102F"/>
    <w:rsid w:val="000D21A9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208E"/>
    <w:rsid w:val="002037EA"/>
    <w:rsid w:val="00207545"/>
    <w:rsid w:val="00211742"/>
    <w:rsid w:val="00211B87"/>
    <w:rsid w:val="00211E2E"/>
    <w:rsid w:val="00212957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0752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589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06FF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2B3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277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6DFB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9CE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36624"/>
    <w:rsid w:val="0053663C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67FC3"/>
    <w:rsid w:val="00571871"/>
    <w:rsid w:val="00572EEA"/>
    <w:rsid w:val="005758B5"/>
    <w:rsid w:val="005765EE"/>
    <w:rsid w:val="00577F1F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A7CA3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D642A"/>
    <w:rsid w:val="005E1210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1E11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15F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62CC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C7CCC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A47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233B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347F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7D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0B72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3F5B"/>
    <w:rsid w:val="00971963"/>
    <w:rsid w:val="00971AA1"/>
    <w:rsid w:val="009724CD"/>
    <w:rsid w:val="009737CF"/>
    <w:rsid w:val="009737E0"/>
    <w:rsid w:val="00975D07"/>
    <w:rsid w:val="00975E8B"/>
    <w:rsid w:val="00977235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19B5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77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34C6"/>
    <w:rsid w:val="00AD4DF6"/>
    <w:rsid w:val="00AD510A"/>
    <w:rsid w:val="00AD60F4"/>
    <w:rsid w:val="00AE03EF"/>
    <w:rsid w:val="00AE287F"/>
    <w:rsid w:val="00AE3096"/>
    <w:rsid w:val="00AE3ED5"/>
    <w:rsid w:val="00AE44E0"/>
    <w:rsid w:val="00AE527B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42C77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0F4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172D3"/>
    <w:rsid w:val="00C204EF"/>
    <w:rsid w:val="00C20AA8"/>
    <w:rsid w:val="00C218EA"/>
    <w:rsid w:val="00C23547"/>
    <w:rsid w:val="00C25826"/>
    <w:rsid w:val="00C355F3"/>
    <w:rsid w:val="00C3657A"/>
    <w:rsid w:val="00C36887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2AD6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1FB"/>
    <w:rsid w:val="00E11693"/>
    <w:rsid w:val="00E1414D"/>
    <w:rsid w:val="00E154F5"/>
    <w:rsid w:val="00E17F39"/>
    <w:rsid w:val="00E20B75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7D8"/>
    <w:rsid w:val="00E54D65"/>
    <w:rsid w:val="00E559F1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450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5BCB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4D17B"/>
  <w15:docId w15:val="{1103E495-FEF4-41A8-9503-64613EE6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1A9"/>
  </w:style>
  <w:style w:type="paragraph" w:styleId="Heading1">
    <w:name w:val="heading 1"/>
    <w:basedOn w:val="Normal"/>
    <w:next w:val="Normal"/>
    <w:link w:val="Heading1Char"/>
    <w:uiPriority w:val="9"/>
    <w:qFormat/>
    <w:rsid w:val="000D21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1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1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1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1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1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1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1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1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0D21A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1A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1A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1A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1A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1A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1A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1A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1A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1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D21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D21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1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21A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D21A9"/>
    <w:rPr>
      <w:b/>
      <w:bCs/>
    </w:rPr>
  </w:style>
  <w:style w:type="character" w:styleId="Emphasis">
    <w:name w:val="Emphasis"/>
    <w:basedOn w:val="DefaultParagraphFont"/>
    <w:uiPriority w:val="20"/>
    <w:qFormat/>
    <w:rsid w:val="000D21A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D21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1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D21A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1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1A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21A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21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21A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D21A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D21A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1A9"/>
    <w:pPr>
      <w:outlineLvl w:val="9"/>
    </w:pPr>
  </w:style>
  <w:style w:type="paragraph" w:styleId="Header">
    <w:name w:val="header"/>
    <w:basedOn w:val="Normal"/>
    <w:link w:val="HeaderChar"/>
    <w:unhideWhenUsed/>
    <w:rsid w:val="005D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D642A"/>
  </w:style>
  <w:style w:type="paragraph" w:styleId="Footer">
    <w:name w:val="footer"/>
    <w:basedOn w:val="Normal"/>
    <w:link w:val="FooterChar"/>
    <w:uiPriority w:val="99"/>
    <w:unhideWhenUsed/>
    <w:rsid w:val="005D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0076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00A75101874861BFE801DD2491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FD81-097A-41AA-8BCF-2FB9AA60877E}"/>
      </w:docPartPr>
      <w:docPartBody>
        <w:p w:rsidR="001C0DD1" w:rsidRDefault="001F42DE">
          <w:pPr>
            <w:pStyle w:val="8100A75101874861BFE801DD2491886D"/>
          </w:pPr>
          <w:r w:rsidRPr="00D71686">
            <w:t>Section 1.1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DE"/>
    <w:rsid w:val="001C0DD1"/>
    <w:rsid w:val="001F42DE"/>
    <w:rsid w:val="009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526FC82624932A797AE2D16BFB81F">
    <w:name w:val="843526FC82624932A797AE2D16BFB81F"/>
  </w:style>
  <w:style w:type="paragraph" w:customStyle="1" w:styleId="C4F80735C47F484B8AB60C06F240893C">
    <w:name w:val="C4F80735C47F484B8AB60C06F240893C"/>
  </w:style>
  <w:style w:type="paragraph" w:customStyle="1" w:styleId="8100A75101874861BFE801DD2491886D">
    <w:name w:val="8100A75101874861BFE801DD2491886D"/>
  </w:style>
  <w:style w:type="paragraph" w:customStyle="1" w:styleId="5ED8B65C53D94A3088E535AAE205BAEE">
    <w:name w:val="5ED8B65C53D94A3088E535AAE205BAEE"/>
  </w:style>
  <w:style w:type="paragraph" w:customStyle="1" w:styleId="0BF5B196A0684F9FB02997CE9BF34058">
    <w:name w:val="0BF5B196A0684F9FB02997CE9BF34058"/>
  </w:style>
  <w:style w:type="paragraph" w:customStyle="1" w:styleId="996B6E94710D4F3FB996E595FC3C94F3">
    <w:name w:val="996B6E94710D4F3FB996E595FC3C94F3"/>
  </w:style>
  <w:style w:type="paragraph" w:customStyle="1" w:styleId="FB735C89645542BD95766E84841DFA16">
    <w:name w:val="FB735C89645542BD95766E84841DFA16"/>
  </w:style>
  <w:style w:type="paragraph" w:customStyle="1" w:styleId="08FBBAE20C9441749EB26E0BC86B0A8F">
    <w:name w:val="08FBBAE20C9441749EB26E0BC86B0A8F"/>
  </w:style>
  <w:style w:type="paragraph" w:customStyle="1" w:styleId="324BA9722CB0461DBDEC55F9B731EC33">
    <w:name w:val="324BA9722CB0461DBDEC55F9B731EC33"/>
  </w:style>
  <w:style w:type="paragraph" w:customStyle="1" w:styleId="15D0450875FE4FB1A2A0051C90FD12FA">
    <w:name w:val="15D0450875FE4FB1A2A0051C90FD12FA"/>
  </w:style>
  <w:style w:type="paragraph" w:customStyle="1" w:styleId="0B8A6E234DA94020870CE00A2EEEECDA">
    <w:name w:val="0B8A6E234DA94020870CE00A2EEEECDA"/>
  </w:style>
  <w:style w:type="paragraph" w:customStyle="1" w:styleId="E63B9582B13D40BC8AFD982EF183DE01">
    <w:name w:val="E63B9582B13D40BC8AFD982EF183DE01"/>
  </w:style>
  <w:style w:type="paragraph" w:customStyle="1" w:styleId="0760207789964EE9BC0647683F778B94">
    <w:name w:val="0760207789964EE9BC0647683F778B94"/>
  </w:style>
  <w:style w:type="paragraph" w:customStyle="1" w:styleId="5018E78C7C1C4CCAA0C7B8483F8EB05C">
    <w:name w:val="5018E78C7C1C4CCAA0C7B8483F8EB05C"/>
  </w:style>
  <w:style w:type="paragraph" w:customStyle="1" w:styleId="4E90C5981E2D4E499466CE1228D2EF91">
    <w:name w:val="4E90C5981E2D4E499466CE1228D2EF91"/>
  </w:style>
  <w:style w:type="paragraph" w:customStyle="1" w:styleId="2D148A410C8941F583A7493DB8AC8D16">
    <w:name w:val="2D148A410C8941F583A7493DB8AC8D16"/>
  </w:style>
  <w:style w:type="paragraph" w:customStyle="1" w:styleId="E80ED8AE7A434485A52085102C5F5D51">
    <w:name w:val="E80ED8AE7A434485A52085102C5F5D51"/>
  </w:style>
  <w:style w:type="paragraph" w:customStyle="1" w:styleId="1432E0DFEBAA4FC88E4F74E6A3CAADDB">
    <w:name w:val="1432E0DFEBAA4FC88E4F74E6A3CAADDB"/>
  </w:style>
  <w:style w:type="paragraph" w:customStyle="1" w:styleId="9ED7736823534975B71C72F7B94B999B">
    <w:name w:val="9ED7736823534975B71C72F7B94B999B"/>
  </w:style>
  <w:style w:type="paragraph" w:customStyle="1" w:styleId="7AF55F8286AA476881DB7FBB9B0BA6C8">
    <w:name w:val="7AF55F8286AA476881DB7FBB9B0BA6C8"/>
  </w:style>
  <w:style w:type="paragraph" w:customStyle="1" w:styleId="90E452FFFE5A460396838309EF27F2C8">
    <w:name w:val="90E452FFFE5A460396838309EF27F2C8"/>
  </w:style>
  <w:style w:type="paragraph" w:customStyle="1" w:styleId="B2679BA97D3F4386AB840E2EF963756B">
    <w:name w:val="B2679BA97D3F4386AB840E2EF963756B"/>
  </w:style>
  <w:style w:type="paragraph" w:customStyle="1" w:styleId="D74258C45368462CA900AB6065452CA7">
    <w:name w:val="D74258C45368462CA900AB6065452CA7"/>
  </w:style>
  <w:style w:type="paragraph" w:customStyle="1" w:styleId="5F81F20A644A4A9B94313C8FFE20C61A">
    <w:name w:val="5F81F20A644A4A9B94313C8FFE20C61A"/>
  </w:style>
  <w:style w:type="paragraph" w:customStyle="1" w:styleId="6DC11A503BC445798C0D62498C0EBD49">
    <w:name w:val="6DC11A503BC445798C0D62498C0EBD49"/>
  </w:style>
  <w:style w:type="paragraph" w:customStyle="1" w:styleId="8878F784FE234ACBB3757CCA27442912">
    <w:name w:val="8878F784FE234ACBB3757CCA27442912"/>
  </w:style>
  <w:style w:type="paragraph" w:customStyle="1" w:styleId="18DEB0EF158444E995830C52956BFFE1">
    <w:name w:val="18DEB0EF158444E995830C52956BFFE1"/>
  </w:style>
  <w:style w:type="paragraph" w:customStyle="1" w:styleId="8C5BE9179AF241B988CB39502BAC68CB">
    <w:name w:val="8C5BE9179AF241B988CB39502BAC68CB"/>
  </w:style>
  <w:style w:type="paragraph" w:customStyle="1" w:styleId="8D398A50C67645F682210B2A54AE2AB6">
    <w:name w:val="8D398A50C67645F682210B2A54AE2AB6"/>
  </w:style>
  <w:style w:type="paragraph" w:customStyle="1" w:styleId="DDECC83C6C2B49F69B10F2FC7111BD5B">
    <w:name w:val="DDECC83C6C2B49F69B10F2FC7111BD5B"/>
  </w:style>
  <w:style w:type="paragraph" w:customStyle="1" w:styleId="86A18CD6F82D4C08BE2DAA6DB4BE9A67">
    <w:name w:val="86A18CD6F82D4C08BE2DAA6DB4BE9A67"/>
  </w:style>
  <w:style w:type="paragraph" w:customStyle="1" w:styleId="8291D1084F914B26976FC361B77915FE">
    <w:name w:val="8291D1084F914B26976FC361B77915FE"/>
  </w:style>
  <w:style w:type="paragraph" w:customStyle="1" w:styleId="F29A0A74C5F34E1194E1669F1BFFA753">
    <w:name w:val="F29A0A74C5F34E1194E1669F1BFFA753"/>
  </w:style>
  <w:style w:type="paragraph" w:customStyle="1" w:styleId="E0117FF647464F19AE7EE631809CE21E">
    <w:name w:val="E0117FF647464F19AE7EE631809CE21E"/>
  </w:style>
  <w:style w:type="paragraph" w:customStyle="1" w:styleId="9D20F92F9BA54B60A3BF863023FF5370">
    <w:name w:val="9D20F92F9BA54B60A3BF863023FF5370"/>
  </w:style>
  <w:style w:type="paragraph" w:customStyle="1" w:styleId="124F891B3E004C8A9FFAB10E1622A870">
    <w:name w:val="124F891B3E004C8A9FFAB10E1622A870"/>
  </w:style>
  <w:style w:type="paragraph" w:customStyle="1" w:styleId="785230046C84467BBF043F7203B5742B">
    <w:name w:val="785230046C84467BBF043F7203B5742B"/>
  </w:style>
  <w:style w:type="paragraph" w:customStyle="1" w:styleId="9E659355DC1B44B79F160FB59F4B8CE3">
    <w:name w:val="9E659355DC1B44B79F160FB59F4B8CE3"/>
  </w:style>
  <w:style w:type="paragraph" w:customStyle="1" w:styleId="ED8717B8D73D4C4DB5375F6F0F4A3916">
    <w:name w:val="ED8717B8D73D4C4DB5375F6F0F4A3916"/>
  </w:style>
  <w:style w:type="paragraph" w:customStyle="1" w:styleId="9C8EC9185587497AB577754C9A72D757">
    <w:name w:val="9C8EC9185587497AB577754C9A72D757"/>
  </w:style>
  <w:style w:type="paragraph" w:customStyle="1" w:styleId="58263205D07846699AE56681C09CFD1D">
    <w:name w:val="58263205D07846699AE56681C09CFD1D"/>
  </w:style>
  <w:style w:type="paragraph" w:customStyle="1" w:styleId="E704A38BF1CF45C183A9323CE2729272">
    <w:name w:val="E704A38BF1CF45C183A9323CE2729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72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Boddu, Isaac Samuel Raj</dc:creator>
  <cp:keywords/>
  <cp:lastModifiedBy>Boddu, Isaac Samuel Raj</cp:lastModifiedBy>
  <cp:revision>59</cp:revision>
  <dcterms:created xsi:type="dcterms:W3CDTF">2017-04-07T15:26:00Z</dcterms:created>
  <dcterms:modified xsi:type="dcterms:W3CDTF">2017-04-07T16:40:00Z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